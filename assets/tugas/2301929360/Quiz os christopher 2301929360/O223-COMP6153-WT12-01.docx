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190" w:rsidRPr="00876A58" w14:paraId="54794132" w14:textId="77777777" w:rsidTr="00B94DDC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BFAD" w14:textId="77777777" w:rsidR="00E03190" w:rsidRPr="001E7ABE" w:rsidRDefault="00E03190" w:rsidP="00B94DDC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C1248A2" w14:textId="77777777" w:rsidR="00E03190" w:rsidRPr="00876A58" w:rsidRDefault="00E03190" w:rsidP="00B94DD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5F2C3D7" wp14:editId="4D4FBF6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90" w:rsidRPr="00876A58" w14:paraId="5363BD4D" w14:textId="77777777" w:rsidTr="00B94DDC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0CE8" w14:textId="0701B745" w:rsidR="00E03190" w:rsidRDefault="00E03190" w:rsidP="00B94DDC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8605D4">
              <w:rPr>
                <w:rFonts w:ascii="Arial Narrow" w:hAnsi="Arial Narrow" w:cs="Tahoma"/>
                <w:sz w:val="36"/>
              </w:rPr>
              <w:t>COMP6153</w:t>
            </w:r>
            <w:r w:rsidR="00D53F98">
              <w:rPr>
                <w:rFonts w:ascii="Arial Narrow" w:hAnsi="Arial Narrow" w:cs="Tahoma"/>
                <w:sz w:val="36"/>
              </w:rPr>
              <w:t>001</w:t>
            </w:r>
          </w:p>
          <w:p w14:paraId="5146EFC8" w14:textId="77777777" w:rsidR="00E03190" w:rsidRPr="00876A58" w:rsidRDefault="00E03190" w:rsidP="00B94DD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605D4">
              <w:rPr>
                <w:rFonts w:ascii="Arial Narrow" w:hAnsi="Arial Narrow" w:cs="Tahoma"/>
                <w:sz w:val="36"/>
                <w:lang w:val="id-ID"/>
              </w:rPr>
              <w:t>Operating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9699AC8" w14:textId="77777777" w:rsidR="00E03190" w:rsidRPr="00876A58" w:rsidRDefault="00E03190" w:rsidP="00B94DDC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190" w:rsidRPr="00876A58" w14:paraId="14B2369E" w14:textId="77777777" w:rsidTr="00B94DDC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1A3A" w14:textId="77777777" w:rsidR="00E03190" w:rsidRPr="00DF718C" w:rsidRDefault="00E03190" w:rsidP="00B94DDC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F40E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294E216" w14:textId="21DC8A3B" w:rsidR="00E03190" w:rsidRPr="0036420F" w:rsidRDefault="008107EA" w:rsidP="00B94DD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107EA">
              <w:rPr>
                <w:rFonts w:ascii="Arial" w:hAnsi="Arial" w:cs="Arial"/>
                <w:b/>
                <w:sz w:val="20"/>
              </w:rPr>
              <w:t>O223-COMP6153-WT12-01</w:t>
            </w:r>
          </w:p>
        </w:tc>
      </w:tr>
      <w:tr w:rsidR="00E03190" w:rsidRPr="00876A58" w14:paraId="026B59D3" w14:textId="77777777" w:rsidTr="00B94DDC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60FF6" w14:textId="77777777" w:rsidR="00E03190" w:rsidRPr="008605D4" w:rsidRDefault="00E03190" w:rsidP="00B94DD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FF0B8F" w14:textId="77777777" w:rsidR="00E03190" w:rsidRPr="001E7ABE" w:rsidRDefault="00E03190" w:rsidP="00B94DDC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B61A447" w14:textId="77777777" w:rsidR="00E03190" w:rsidRPr="00876A58" w:rsidRDefault="00E03190" w:rsidP="00E03190">
      <w:pPr>
        <w:rPr>
          <w:lang w:val="id-ID"/>
        </w:rPr>
      </w:pPr>
      <w:r w:rsidRPr="00876A58">
        <w:rPr>
          <w:lang w:val="id-ID"/>
        </w:rPr>
        <w:tab/>
      </w:r>
    </w:p>
    <w:p w14:paraId="1BE83394" w14:textId="77777777" w:rsidR="00E03190" w:rsidRDefault="00E03190" w:rsidP="00E0319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60F8205" w14:textId="77777777" w:rsidR="00E03190" w:rsidRDefault="00E03190" w:rsidP="00E03190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0BFBB7B6" w14:textId="77777777" w:rsidR="00E03190" w:rsidRDefault="00E03190" w:rsidP="00E03190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52C375F1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>
        <w:rPr>
          <w:lang w:val="id-ID" w:eastAsia="x-none"/>
        </w:rPr>
        <w:t xml:space="preserve">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 xml:space="preserve">dengan </w:t>
      </w:r>
      <w:r>
        <w:t xml:space="preserve">mahasiswa </w:t>
      </w:r>
      <w:r>
        <w:rPr>
          <w:lang w:val="id-ID" w:eastAsia="x-none"/>
        </w:rPr>
        <w:t>lainnya</w:t>
      </w:r>
    </w:p>
    <w:p w14:paraId="2F907A90" w14:textId="77777777" w:rsidR="00E03190" w:rsidRDefault="00E03190" w:rsidP="00E03190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54BAC240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</w:p>
    <w:p w14:paraId="1BBAE639" w14:textId="77777777" w:rsidR="00E03190" w:rsidRDefault="00E03190" w:rsidP="00E03190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6C1ECB6E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 xml:space="preserve">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746F3A09" w14:textId="77777777" w:rsidR="00E03190" w:rsidRDefault="00E03190" w:rsidP="00E03190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6A126DDE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>embuka dan menyalin jawaban dari internet (google, stackoverflow, dsb)</w:t>
      </w:r>
    </w:p>
    <w:p w14:paraId="600DCE90" w14:textId="77777777" w:rsidR="00E03190" w:rsidRDefault="00E03190" w:rsidP="00E03190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0CBA6041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650B4D57" w14:textId="77777777" w:rsidR="00E03190" w:rsidRDefault="00E03190" w:rsidP="00E03190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DA2F77D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FFD8466" w14:textId="77777777" w:rsidR="00E03190" w:rsidRDefault="00E03190" w:rsidP="00E03190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BCD1EFC" w14:textId="77777777" w:rsidR="00E03190" w:rsidRDefault="00E03190" w:rsidP="00E03190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72A92F9" w14:textId="77777777" w:rsidR="00E03190" w:rsidRDefault="00E03190" w:rsidP="00E03190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75523CF" w14:textId="77777777" w:rsidR="00E03190" w:rsidRDefault="00E03190" w:rsidP="00E03190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84BB5BC" w14:textId="77777777" w:rsidR="00E03190" w:rsidRDefault="00E03190" w:rsidP="00E03190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B87B8C0" w14:textId="77777777" w:rsidR="00E03190" w:rsidRDefault="00E03190" w:rsidP="00E03190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0C77438" w14:textId="77777777" w:rsidR="00E03190" w:rsidRDefault="00E03190" w:rsidP="00E03190">
      <w:pPr>
        <w:spacing w:line="360" w:lineRule="auto"/>
        <w:ind w:left="360" w:hanging="360"/>
      </w:pPr>
    </w:p>
    <w:p w14:paraId="4EC25359" w14:textId="77777777" w:rsidR="00E03190" w:rsidRDefault="00E03190" w:rsidP="00E03190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1004505B" w14:textId="77777777" w:rsidR="00E03190" w:rsidRDefault="00E03190" w:rsidP="00E03190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08B706E" w14:textId="77777777" w:rsidR="00E03190" w:rsidRDefault="00E03190" w:rsidP="00E03190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064D65F" w14:textId="77777777" w:rsidR="00E03190" w:rsidRDefault="00E03190" w:rsidP="00E03190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4780CD02" w14:textId="77777777" w:rsidR="00E03190" w:rsidRDefault="00E03190" w:rsidP="00E03190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33459F0B" w14:textId="77777777" w:rsidR="00E03190" w:rsidRDefault="00E03190" w:rsidP="00E03190">
      <w:pPr>
        <w:spacing w:line="360" w:lineRule="auto"/>
        <w:ind w:left="360"/>
        <w:jc w:val="both"/>
        <w:rPr>
          <w:lang w:val="id-ID"/>
        </w:rPr>
      </w:pPr>
    </w:p>
    <w:p w14:paraId="10F33042" w14:textId="77777777" w:rsidR="00E03190" w:rsidRDefault="00E03190" w:rsidP="00E03190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5C8EFD7C" w14:textId="77777777" w:rsidR="00E03190" w:rsidRDefault="00E03190" w:rsidP="00E03190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E03190" w14:paraId="7EF648D6" w14:textId="77777777" w:rsidTr="00B94DD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F7003" w14:textId="77777777" w:rsidR="00E03190" w:rsidRDefault="00E03190" w:rsidP="00B94D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2399077F" w14:textId="77777777" w:rsidR="00E03190" w:rsidRDefault="00E03190" w:rsidP="00B94DD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155E6" w14:textId="77777777" w:rsidR="00E03190" w:rsidRDefault="00E03190" w:rsidP="00B94D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4092C53" w14:textId="77777777" w:rsidR="00E03190" w:rsidRDefault="00E03190" w:rsidP="00B94DD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03190" w14:paraId="4D58F144" w14:textId="77777777" w:rsidTr="00B94DD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2E08" w14:textId="77777777" w:rsidR="00E03190" w:rsidRPr="00E00155" w:rsidRDefault="00E03190" w:rsidP="00B94DDC">
            <w:pPr>
              <w:jc w:val="center"/>
              <w:rPr>
                <w:bCs/>
              </w:rPr>
            </w:pPr>
            <w:r w:rsidRPr="00E00155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BF26" w14:textId="77777777" w:rsidR="00E03190" w:rsidRPr="00E00155" w:rsidRDefault="00E03190" w:rsidP="00B94DDC">
            <w:pPr>
              <w:jc w:val="center"/>
              <w:rPr>
                <w:bCs/>
              </w:rPr>
            </w:pPr>
            <w:r w:rsidRPr="00E00155">
              <w:rPr>
                <w:bCs/>
              </w:rPr>
              <w:t>60%</w:t>
            </w:r>
          </w:p>
        </w:tc>
      </w:tr>
    </w:tbl>
    <w:p w14:paraId="682C9D16" w14:textId="77777777" w:rsidR="00E03190" w:rsidRDefault="00E03190" w:rsidP="00E03190">
      <w:pPr>
        <w:spacing w:line="360" w:lineRule="auto"/>
        <w:ind w:left="360"/>
        <w:jc w:val="both"/>
        <w:rPr>
          <w:lang w:val="id-ID"/>
        </w:rPr>
      </w:pPr>
    </w:p>
    <w:p w14:paraId="1293379A" w14:textId="77777777" w:rsidR="00E03190" w:rsidRDefault="00E03190" w:rsidP="00E03190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4C8C3EC" w14:textId="77777777" w:rsidR="00E03190" w:rsidRDefault="00E03190" w:rsidP="00E03190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E03190" w14:paraId="46F7ABC4" w14:textId="77777777" w:rsidTr="00B94DD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10F853" w14:textId="77777777" w:rsidR="00E03190" w:rsidRDefault="00E03190" w:rsidP="00B94DD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4713357C" w14:textId="77777777" w:rsidR="00E03190" w:rsidRDefault="00E03190" w:rsidP="00B94DDC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E03190" w14:paraId="2C655CEC" w14:textId="77777777" w:rsidTr="00B94DD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5040" w14:textId="77777777" w:rsidR="00E03190" w:rsidRPr="00E00155" w:rsidRDefault="00E03190" w:rsidP="00B94DDC">
            <w:pPr>
              <w:rPr>
                <w:sz w:val="22"/>
                <w:szCs w:val="22"/>
                <w:lang w:eastAsia="en-US"/>
              </w:rPr>
            </w:pPr>
            <w:bookmarkStart w:id="1" w:name="OLE_LINK17"/>
            <w:r w:rsidRPr="00E00155">
              <w:t>VMware Workstation 15</w:t>
            </w:r>
          </w:p>
          <w:p w14:paraId="63647D1E" w14:textId="77777777" w:rsidR="00E03190" w:rsidRPr="00E00155" w:rsidRDefault="00E03190" w:rsidP="00B94DDC">
            <w:r w:rsidRPr="00E00155">
              <w:t>VM Ubuntu Client 20.04</w:t>
            </w:r>
          </w:p>
          <w:p w14:paraId="2120C7E2" w14:textId="77777777" w:rsidR="00E03190" w:rsidRPr="00E00155" w:rsidRDefault="00E03190" w:rsidP="00B94DDC">
            <w:r w:rsidRPr="00E00155">
              <w:t>Java 8</w:t>
            </w:r>
          </w:p>
          <w:p w14:paraId="01A0F6BB" w14:textId="77777777" w:rsidR="00E03190" w:rsidRPr="00E00155" w:rsidRDefault="00E03190" w:rsidP="00B94DDC">
            <w:r w:rsidRPr="00E00155">
              <w:t>Eclipse 2020.6</w:t>
            </w:r>
            <w:bookmarkEnd w:id="1"/>
          </w:p>
          <w:p w14:paraId="17261E4E" w14:textId="77777777" w:rsidR="00E03190" w:rsidRDefault="00E03190" w:rsidP="00B94DDC">
            <w:pPr>
              <w:rPr>
                <w:bCs/>
                <w:highlight w:val="yellow"/>
              </w:rPr>
            </w:pPr>
            <w:r>
              <w:t>NachOS 5.0j</w:t>
            </w:r>
            <w:r>
              <w:br/>
            </w:r>
          </w:p>
        </w:tc>
      </w:tr>
    </w:tbl>
    <w:p w14:paraId="47AA8CC2" w14:textId="77777777" w:rsidR="00E03190" w:rsidRDefault="00E03190" w:rsidP="00E03190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E0015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mandiri, dan uap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74E6C773" w14:textId="77777777" w:rsidR="00E03190" w:rsidRDefault="00E03190" w:rsidP="00E03190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00155">
        <w:rPr>
          <w:rStyle w:val="longtext"/>
          <w:i/>
          <w:iCs/>
          <w:sz w:val="18"/>
          <w:szCs w:val="18"/>
        </w:rPr>
        <w:t>assignment</w:t>
      </w:r>
      <w:r>
        <w:rPr>
          <w:rStyle w:val="longtext"/>
          <w:i/>
          <w:iCs/>
          <w:sz w:val="18"/>
          <w:szCs w:val="18"/>
        </w:rPr>
        <w:t xml:space="preserve">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E03190" w14:paraId="064476E3" w14:textId="77777777" w:rsidTr="00B94DDC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E8E8C" w14:textId="77777777" w:rsidR="00E03190" w:rsidRDefault="00E03190" w:rsidP="00B94DD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162F6FCC" w14:textId="77777777" w:rsidR="00E03190" w:rsidRDefault="00E03190" w:rsidP="00B94DD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E09DE8" w14:textId="77777777" w:rsidR="00E03190" w:rsidRDefault="00E03190" w:rsidP="00B94D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28169AFC" w14:textId="77777777" w:rsidR="00E03190" w:rsidRDefault="00E03190" w:rsidP="00B94DDC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03190" w14:paraId="21A7EE3B" w14:textId="77777777" w:rsidTr="00B94DDC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A4EE" w14:textId="77777777" w:rsidR="00E03190" w:rsidRDefault="00E03190" w:rsidP="00B94DDC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DOCX, 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0F65B" w14:textId="77777777" w:rsidR="00E03190" w:rsidRDefault="00E03190" w:rsidP="00B94DDC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</w:tr>
    </w:tbl>
    <w:p w14:paraId="426B19F0" w14:textId="77777777" w:rsidR="00E03190" w:rsidRDefault="00E03190" w:rsidP="00E03190">
      <w:pPr>
        <w:spacing w:line="360" w:lineRule="auto"/>
        <w:ind w:firstLine="360"/>
        <w:rPr>
          <w:lang w:val="id-ID"/>
        </w:rPr>
      </w:pPr>
    </w:p>
    <w:p w14:paraId="21CED120" w14:textId="77777777" w:rsidR="00E03190" w:rsidRDefault="00E03190" w:rsidP="00E0319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639704D" w14:textId="77777777" w:rsidR="00E03190" w:rsidRDefault="00E03190" w:rsidP="00E031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3495EBE0" w14:textId="77777777" w:rsidR="00E03190" w:rsidRDefault="00E03190" w:rsidP="00E031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7686C929" w14:textId="77777777" w:rsidR="00E03190" w:rsidRDefault="00E03190" w:rsidP="00E031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BE03377" w14:textId="77777777" w:rsidR="00E03190" w:rsidRDefault="00E03190" w:rsidP="00E031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53232296" w14:textId="03601438" w:rsidR="00E03190" w:rsidRDefault="00E03190" w:rsidP="00E031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70B7B10B" w14:textId="77777777" w:rsidR="00E03190" w:rsidRDefault="00E03190" w:rsidP="00E031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3A562461" w14:textId="77777777" w:rsidR="00625F13" w:rsidRDefault="00625F13" w:rsidP="00625F13">
      <w:pPr>
        <w:spacing w:line="360" w:lineRule="auto"/>
        <w:jc w:val="center"/>
        <w:rPr>
          <w:rFonts w:eastAsia="Times New Roman"/>
          <w:b/>
          <w:lang w:eastAsia="en-US"/>
        </w:rPr>
      </w:pPr>
      <w:r>
        <w:rPr>
          <w:b/>
        </w:rPr>
        <w:t>CreaSim</w:t>
      </w:r>
    </w:p>
    <w:p w14:paraId="15BE5F41" w14:textId="5ADBAD48" w:rsidR="00625F13" w:rsidRDefault="00625F13" w:rsidP="00625F13">
      <w:pPr>
        <w:spacing w:line="360" w:lineRule="auto"/>
        <w:ind w:firstLine="360"/>
        <w:jc w:val="both"/>
      </w:pPr>
      <w:r>
        <w:rPr>
          <w:b/>
        </w:rPr>
        <w:t>CreaSim</w:t>
      </w:r>
      <w:r>
        <w:t xml:space="preserve"> is a </w:t>
      </w:r>
      <w:r>
        <w:rPr>
          <w:b/>
        </w:rPr>
        <w:t xml:space="preserve">game </w:t>
      </w:r>
      <w:r>
        <w:t xml:space="preserve">developed by </w:t>
      </w:r>
      <w:r>
        <w:rPr>
          <w:b/>
        </w:rPr>
        <w:t>Bluejack Studios</w:t>
      </w:r>
      <w:r>
        <w:t xml:space="preserve">, where you are the </w:t>
      </w:r>
      <w:r>
        <w:rPr>
          <w:b/>
        </w:rPr>
        <w:t xml:space="preserve">‘creator’ of life </w:t>
      </w:r>
      <w:r>
        <w:t>on a desolate planet. As the new intern of</w:t>
      </w:r>
      <w:r>
        <w:rPr>
          <w:b/>
        </w:rPr>
        <w:t xml:space="preserve"> </w:t>
      </w:r>
      <w:r>
        <w:t xml:space="preserve">Bluejack Studios, you are tasked to create a </w:t>
      </w:r>
      <w:r>
        <w:rPr>
          <w:b/>
        </w:rPr>
        <w:t>bash command line</w:t>
      </w:r>
      <w:r>
        <w:t xml:space="preserve"> to do each of the following tasks:</w:t>
      </w:r>
    </w:p>
    <w:p w14:paraId="38938BAF" w14:textId="77777777" w:rsidR="00F37F55" w:rsidRDefault="00F37F55" w:rsidP="00625F13">
      <w:pPr>
        <w:spacing w:line="360" w:lineRule="auto"/>
        <w:ind w:firstLine="360"/>
        <w:jc w:val="both"/>
      </w:pPr>
    </w:p>
    <w:p w14:paraId="4358F510" w14:textId="77777777" w:rsidR="00625F13" w:rsidRDefault="00625F13" w:rsidP="007D3637">
      <w:pPr>
        <w:numPr>
          <w:ilvl w:val="0"/>
          <w:numId w:val="14"/>
        </w:numPr>
        <w:spacing w:line="360" w:lineRule="auto"/>
        <w:ind w:left="720"/>
        <w:jc w:val="both"/>
      </w:pPr>
      <w:r>
        <w:rPr>
          <w:color w:val="000000"/>
        </w:rPr>
        <w:t xml:space="preserve">Create a </w:t>
      </w:r>
      <w:r>
        <w:rPr>
          <w:b/>
        </w:rPr>
        <w:t xml:space="preserve">CreaSim </w:t>
      </w:r>
      <w:r>
        <w:rPr>
          <w:color w:val="000000"/>
        </w:rPr>
        <w:t xml:space="preserve">directory </w:t>
      </w:r>
      <w:r>
        <w:t>in the home</w:t>
      </w:r>
      <w:r>
        <w:rPr>
          <w:b/>
          <w:color w:val="000000"/>
        </w:rPr>
        <w:t xml:space="preserve"> directory</w:t>
      </w:r>
      <w:r>
        <w:rPr>
          <w:color w:val="000000"/>
        </w:rPr>
        <w:t xml:space="preserve"> using the following structure. (single execution)</w:t>
      </w:r>
    </w:p>
    <w:p w14:paraId="46BE4659" w14:textId="5649B717" w:rsidR="00625F13" w:rsidRDefault="00625F13" w:rsidP="007D3637">
      <w:pPr>
        <w:spacing w:line="360" w:lineRule="auto"/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EAD24AE" wp14:editId="6E6C92D4">
            <wp:extent cx="6280785" cy="1577340"/>
            <wp:effectExtent l="19050" t="19050" r="2476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222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5773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48BDCA" w14:textId="77777777" w:rsidR="00503DE8" w:rsidRPr="00503DE8" w:rsidRDefault="00503DE8" w:rsidP="00503DE8">
      <w:pPr>
        <w:spacing w:line="360" w:lineRule="auto"/>
        <w:ind w:left="720"/>
        <w:jc w:val="both"/>
      </w:pPr>
    </w:p>
    <w:p w14:paraId="0C9D8E84" w14:textId="12DC0F6F" w:rsidR="00625F13" w:rsidRDefault="00625F13" w:rsidP="007D3637">
      <w:pPr>
        <w:numPr>
          <w:ilvl w:val="0"/>
          <w:numId w:val="14"/>
        </w:numPr>
        <w:spacing w:line="360" w:lineRule="auto"/>
        <w:ind w:left="720"/>
        <w:jc w:val="both"/>
      </w:pPr>
      <w:r>
        <w:rPr>
          <w:color w:val="000000"/>
        </w:rPr>
        <w:t>Create a file named "</w:t>
      </w:r>
      <w:r>
        <w:rPr>
          <w:b/>
        </w:rPr>
        <w:t>Score.sav</w:t>
      </w:r>
      <w:r>
        <w:rPr>
          <w:color w:val="000000"/>
        </w:rPr>
        <w:t>" inside "</w:t>
      </w:r>
      <w:r>
        <w:rPr>
          <w:b/>
        </w:rPr>
        <w:t>Creasim</w:t>
      </w:r>
      <w:r>
        <w:rPr>
          <w:b/>
          <w:color w:val="000000"/>
        </w:rPr>
        <w:t>/</w:t>
      </w:r>
      <w:r>
        <w:rPr>
          <w:b/>
        </w:rPr>
        <w:t>High Scores</w:t>
      </w:r>
      <w:r>
        <w:rPr>
          <w:b/>
          <w:color w:val="000000"/>
        </w:rPr>
        <w:t>/</w:t>
      </w:r>
      <w:r>
        <w:rPr>
          <w:b/>
        </w:rPr>
        <w:t>Player 1</w:t>
      </w:r>
      <w:r>
        <w:rPr>
          <w:color w:val="000000"/>
        </w:rPr>
        <w:t xml:space="preserve">", and </w:t>
      </w:r>
      <w:r>
        <w:rPr>
          <w:b/>
          <w:color w:val="000000"/>
        </w:rPr>
        <w:t>change its permission</w:t>
      </w:r>
      <w:r>
        <w:rPr>
          <w:color w:val="000000"/>
        </w:rPr>
        <w:t xml:space="preserve"> just like so:</w:t>
      </w:r>
    </w:p>
    <w:p w14:paraId="13710AB0" w14:textId="34697A7C" w:rsidR="00625F13" w:rsidRDefault="00625F13" w:rsidP="00401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630"/>
        <w:jc w:val="both"/>
      </w:pPr>
      <w:r>
        <w:rPr>
          <w:b/>
        </w:rPr>
        <w:t>Owner</w:t>
      </w:r>
      <w:r>
        <w:t xml:space="preserve"> </w:t>
      </w:r>
      <w:r w:rsidR="004011BC">
        <w:t xml:space="preserve">: </w:t>
      </w:r>
      <w:r w:rsidR="004011BC">
        <w:rPr>
          <w:bCs/>
        </w:rPr>
        <w:t>R</w:t>
      </w:r>
      <w:r w:rsidRPr="004011BC">
        <w:rPr>
          <w:bCs/>
        </w:rPr>
        <w:t xml:space="preserve">ead, </w:t>
      </w:r>
      <w:r w:rsidR="004011BC">
        <w:rPr>
          <w:bCs/>
        </w:rPr>
        <w:t>W</w:t>
      </w:r>
      <w:r w:rsidRPr="004011BC">
        <w:rPr>
          <w:bCs/>
        </w:rPr>
        <w:t>rite</w:t>
      </w:r>
      <w:r>
        <w:rPr>
          <w:b/>
        </w:rPr>
        <w:t xml:space="preserve">, </w:t>
      </w:r>
      <w:r>
        <w:t xml:space="preserve">and </w:t>
      </w:r>
      <w:r w:rsidR="004011BC" w:rsidRPr="004011BC">
        <w:rPr>
          <w:bCs/>
        </w:rPr>
        <w:t>E</w:t>
      </w:r>
      <w:r w:rsidRPr="004011BC">
        <w:rPr>
          <w:bCs/>
        </w:rPr>
        <w:t>xecute</w:t>
      </w:r>
      <w:r>
        <w:t xml:space="preserve"> the file</w:t>
      </w:r>
    </w:p>
    <w:p w14:paraId="72B3C645" w14:textId="413B3576" w:rsidR="00625F13" w:rsidRDefault="00625F13" w:rsidP="00401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630"/>
        <w:jc w:val="both"/>
        <w:rPr>
          <w:b/>
        </w:rPr>
      </w:pPr>
      <w:r>
        <w:rPr>
          <w:b/>
        </w:rPr>
        <w:t xml:space="preserve">Group </w:t>
      </w:r>
      <w:r w:rsidR="004011BC" w:rsidRPr="004011BC">
        <w:rPr>
          <w:bCs/>
        </w:rPr>
        <w:t>:</w:t>
      </w:r>
      <w:r w:rsidRPr="004011BC">
        <w:rPr>
          <w:bCs/>
        </w:rPr>
        <w:t xml:space="preserve"> </w:t>
      </w:r>
      <w:r w:rsidR="004011BC">
        <w:rPr>
          <w:bCs/>
        </w:rPr>
        <w:t>R</w:t>
      </w:r>
      <w:r w:rsidRPr="004011BC">
        <w:rPr>
          <w:bCs/>
        </w:rPr>
        <w:t>ead</w:t>
      </w:r>
      <w:r>
        <w:t xml:space="preserve"> and </w:t>
      </w:r>
      <w:r w:rsidR="004011BC" w:rsidRPr="004011BC">
        <w:rPr>
          <w:bCs/>
        </w:rPr>
        <w:t>W</w:t>
      </w:r>
      <w:r w:rsidRPr="004011BC">
        <w:rPr>
          <w:bCs/>
        </w:rPr>
        <w:t>rite</w:t>
      </w:r>
      <w:r>
        <w:t xml:space="preserve"> the file</w:t>
      </w:r>
    </w:p>
    <w:p w14:paraId="75CA3814" w14:textId="2BE18DB9" w:rsidR="00625F13" w:rsidRDefault="00625F13" w:rsidP="00401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630"/>
        <w:jc w:val="both"/>
        <w:rPr>
          <w:b/>
        </w:rPr>
      </w:pPr>
      <w:r>
        <w:rPr>
          <w:b/>
        </w:rPr>
        <w:t>Others</w:t>
      </w:r>
      <w:r>
        <w:t xml:space="preserve"> </w:t>
      </w:r>
      <w:r w:rsidR="004011BC">
        <w:t>:</w:t>
      </w:r>
      <w:r>
        <w:t xml:space="preserve"> </w:t>
      </w:r>
      <w:r w:rsidR="004011BC" w:rsidRPr="004011BC">
        <w:rPr>
          <w:bCs/>
        </w:rPr>
        <w:t>R</w:t>
      </w:r>
      <w:r w:rsidRPr="004011BC">
        <w:rPr>
          <w:bCs/>
        </w:rPr>
        <w:t>ead</w:t>
      </w:r>
      <w:r>
        <w:t xml:space="preserve"> the file</w:t>
      </w:r>
    </w:p>
    <w:p w14:paraId="69D65093" w14:textId="77777777" w:rsidR="00625F13" w:rsidRDefault="00625F13" w:rsidP="007D3637">
      <w:pPr>
        <w:spacing w:line="360" w:lineRule="auto"/>
        <w:ind w:left="720"/>
        <w:jc w:val="both"/>
        <w:rPr>
          <w:color w:val="000000"/>
        </w:rPr>
      </w:pPr>
    </w:p>
    <w:p w14:paraId="5DDDF43D" w14:textId="77777777" w:rsidR="00625F13" w:rsidRDefault="00625F13" w:rsidP="007D3637">
      <w:pPr>
        <w:numPr>
          <w:ilvl w:val="0"/>
          <w:numId w:val="14"/>
        </w:numPr>
        <w:spacing w:line="360" w:lineRule="auto"/>
        <w:ind w:left="720"/>
        <w:jc w:val="both"/>
      </w:pPr>
      <w:r>
        <w:rPr>
          <w:color w:val="000000"/>
        </w:rPr>
        <w:t>From</w:t>
      </w:r>
      <w:r>
        <w:rPr>
          <w:b/>
          <w:color w:val="000000"/>
        </w:rPr>
        <w:t xml:space="preserve"> home directory</w:t>
      </w:r>
      <w:r>
        <w:rPr>
          <w:color w:val="000000"/>
        </w:rPr>
        <w:t xml:space="preserve">, </w:t>
      </w:r>
      <w:r>
        <w:rPr>
          <w:b/>
          <w:color w:val="000000"/>
        </w:rPr>
        <w:t>search</w:t>
      </w:r>
      <w:r>
        <w:rPr>
          <w:color w:val="000000"/>
        </w:rPr>
        <w:t xml:space="preserve"> for </w:t>
      </w:r>
      <w:r>
        <w:rPr>
          <w:b/>
          <w:color w:val="000000"/>
        </w:rPr>
        <w:t>file(s)</w:t>
      </w:r>
      <w:r>
        <w:rPr>
          <w:color w:val="000000"/>
        </w:rPr>
        <w:t xml:space="preserve"> with the following criteria: </w:t>
      </w:r>
    </w:p>
    <w:p w14:paraId="26EFA406" w14:textId="77777777" w:rsidR="00625F13" w:rsidRDefault="00625F13" w:rsidP="00617136">
      <w:pPr>
        <w:numPr>
          <w:ilvl w:val="1"/>
          <w:numId w:val="14"/>
        </w:numPr>
        <w:spacing w:line="360" w:lineRule="auto"/>
        <w:ind w:left="990"/>
        <w:jc w:val="both"/>
      </w:pPr>
      <w:r>
        <w:rPr>
          <w:color w:val="000000"/>
        </w:rPr>
        <w:t>The filename</w:t>
      </w:r>
      <w:r>
        <w:rPr>
          <w:b/>
          <w:color w:val="000000"/>
        </w:rPr>
        <w:t xml:space="preserve"> </w:t>
      </w:r>
      <w:r>
        <w:rPr>
          <w:b/>
        </w:rPr>
        <w:t xml:space="preserve">is </w:t>
      </w:r>
      <w:r>
        <w:rPr>
          <w:color w:val="000000"/>
        </w:rPr>
        <w:t>"</w:t>
      </w:r>
      <w:r>
        <w:rPr>
          <w:b/>
        </w:rPr>
        <w:t>Score.sav</w:t>
      </w:r>
      <w:r>
        <w:rPr>
          <w:color w:val="000000"/>
        </w:rPr>
        <w:t>"</w:t>
      </w:r>
    </w:p>
    <w:p w14:paraId="5274482E" w14:textId="77777777" w:rsidR="00625F13" w:rsidRDefault="00625F13" w:rsidP="00617136">
      <w:pPr>
        <w:numPr>
          <w:ilvl w:val="1"/>
          <w:numId w:val="14"/>
        </w:numPr>
        <w:spacing w:line="360" w:lineRule="auto"/>
        <w:ind w:left="990"/>
        <w:jc w:val="both"/>
      </w:pPr>
      <w:r>
        <w:rPr>
          <w:color w:val="000000"/>
        </w:rPr>
        <w:t xml:space="preserve">Inside the </w:t>
      </w:r>
      <w:r>
        <w:rPr>
          <w:b/>
          <w:color w:val="000000"/>
        </w:rPr>
        <w:t>Repository</w:t>
      </w:r>
      <w:r>
        <w:rPr>
          <w:color w:val="000000"/>
        </w:rPr>
        <w:t xml:space="preserve"> directory</w:t>
      </w:r>
    </w:p>
    <w:p w14:paraId="5201E9EC" w14:textId="77777777" w:rsidR="00625F13" w:rsidRDefault="00625F13" w:rsidP="007D3637">
      <w:pPr>
        <w:spacing w:line="360" w:lineRule="auto"/>
        <w:ind w:left="720"/>
        <w:jc w:val="both"/>
        <w:rPr>
          <w:color w:val="000000"/>
        </w:rPr>
      </w:pPr>
    </w:p>
    <w:p w14:paraId="2E77DB14" w14:textId="77777777" w:rsidR="00625F13" w:rsidRDefault="00625F13" w:rsidP="007D3637">
      <w:pPr>
        <w:numPr>
          <w:ilvl w:val="0"/>
          <w:numId w:val="14"/>
        </w:numPr>
        <w:spacing w:line="360" w:lineRule="auto"/>
        <w:ind w:left="720"/>
        <w:jc w:val="both"/>
      </w:pPr>
      <w:r>
        <w:rPr>
          <w:b/>
        </w:rPr>
        <w:t>Show all processes owned by root</w:t>
      </w:r>
    </w:p>
    <w:p w14:paraId="22F5FD7B" w14:textId="1E368725" w:rsidR="00625F13" w:rsidRDefault="00625F13" w:rsidP="00625F13">
      <w:pPr>
        <w:rPr>
          <w:b/>
        </w:rPr>
      </w:pPr>
    </w:p>
    <w:p w14:paraId="693DB454" w14:textId="2420AD1B" w:rsidR="00625F13" w:rsidRPr="00617136" w:rsidRDefault="00625F13" w:rsidP="00617136">
      <w:pPr>
        <w:numPr>
          <w:ilvl w:val="0"/>
          <w:numId w:val="14"/>
        </w:numPr>
        <w:spacing w:line="360" w:lineRule="auto"/>
        <w:ind w:left="720"/>
        <w:jc w:val="both"/>
      </w:pPr>
      <w:r>
        <w:rPr>
          <w:color w:val="000000"/>
        </w:rPr>
        <w:t>Java Programming</w:t>
      </w:r>
    </w:p>
    <w:p w14:paraId="7F3BE2F6" w14:textId="77777777" w:rsidR="00625F13" w:rsidRDefault="00625F13" w:rsidP="00617136">
      <w:pPr>
        <w:spacing w:line="360" w:lineRule="auto"/>
        <w:ind w:left="720"/>
        <w:jc w:val="both"/>
      </w:pPr>
      <w:r>
        <w:rPr>
          <w:b/>
        </w:rPr>
        <w:t xml:space="preserve">Bluejack Studios </w:t>
      </w:r>
      <w:r>
        <w:t xml:space="preserve">wants you to create a </w:t>
      </w:r>
      <w:r>
        <w:rPr>
          <w:b/>
        </w:rPr>
        <w:t>simple prototype of CreaSim</w:t>
      </w:r>
      <w:r>
        <w:t xml:space="preserve">. You are tasked to create this program using </w:t>
      </w:r>
      <w:r>
        <w:rPr>
          <w:b/>
        </w:rPr>
        <w:t>Java programming</w:t>
      </w:r>
      <w:r>
        <w:t xml:space="preserve"> language with the following concepts:</w:t>
      </w:r>
    </w:p>
    <w:p w14:paraId="377EFF83" w14:textId="0F627AF7" w:rsidR="00625F13" w:rsidRDefault="00625F13" w:rsidP="00617136">
      <w:pPr>
        <w:spacing w:line="360" w:lineRule="auto"/>
        <w:ind w:left="720"/>
        <w:jc w:val="both"/>
      </w:pPr>
    </w:p>
    <w:p w14:paraId="501406A8" w14:textId="77777777" w:rsidR="00F37F55" w:rsidRDefault="00F37F55" w:rsidP="00617136">
      <w:pPr>
        <w:spacing w:line="360" w:lineRule="auto"/>
        <w:ind w:left="720"/>
        <w:jc w:val="both"/>
      </w:pPr>
    </w:p>
    <w:p w14:paraId="1E1D2014" w14:textId="77777777" w:rsidR="00625F13" w:rsidRDefault="00625F13" w:rsidP="00617136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lastRenderedPageBreak/>
        <w:t>Abstract Class</w:t>
      </w:r>
    </w:p>
    <w:p w14:paraId="5E6470C9" w14:textId="77777777" w:rsidR="00625F13" w:rsidRDefault="00625F13" w:rsidP="00617136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You need to design at least </w:t>
      </w:r>
      <w:r>
        <w:rPr>
          <w:b/>
          <w:color w:val="000000"/>
        </w:rPr>
        <w:t>three</w:t>
      </w:r>
      <w:r>
        <w:rPr>
          <w:color w:val="000000"/>
        </w:rPr>
        <w:t xml:space="preserve"> classes, </w:t>
      </w:r>
      <w:r>
        <w:rPr>
          <w:b/>
          <w:color w:val="000000"/>
        </w:rPr>
        <w:t>one abstract</w:t>
      </w:r>
      <w:r>
        <w:rPr>
          <w:color w:val="000000"/>
        </w:rPr>
        <w:t xml:space="preserve"> class, and </w:t>
      </w:r>
      <w:r>
        <w:rPr>
          <w:b/>
          <w:color w:val="000000"/>
        </w:rPr>
        <w:t>two concrete</w:t>
      </w:r>
      <w:r>
        <w:rPr>
          <w:color w:val="000000"/>
        </w:rPr>
        <w:t xml:space="preserve"> classes. Abstract class consists of all </w:t>
      </w:r>
      <w:r>
        <w:rPr>
          <w:b/>
          <w:color w:val="000000"/>
        </w:rPr>
        <w:t>common</w:t>
      </w:r>
      <w:r>
        <w:rPr>
          <w:color w:val="000000"/>
        </w:rPr>
        <w:t xml:space="preserve"> attributes and behavior that both concrete classes had. Concrete classes consist of </w:t>
      </w:r>
      <w:r>
        <w:rPr>
          <w:b/>
          <w:color w:val="000000"/>
        </w:rPr>
        <w:t>specific</w:t>
      </w:r>
      <w:r>
        <w:rPr>
          <w:color w:val="000000"/>
        </w:rPr>
        <w:t xml:space="preserve"> attributes and behaviors that are not common between </w:t>
      </w:r>
      <w:r>
        <w:t xml:space="preserve">both </w:t>
      </w:r>
      <w:r>
        <w:rPr>
          <w:color w:val="000000"/>
        </w:rPr>
        <w:t>concrete classes.</w:t>
      </w:r>
    </w:p>
    <w:p w14:paraId="4E47C0D6" w14:textId="77777777" w:rsidR="00625F13" w:rsidRDefault="00625F13" w:rsidP="00617136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>Encapsulation</w:t>
      </w:r>
    </w:p>
    <w:p w14:paraId="31BDA836" w14:textId="77777777" w:rsidR="00625F13" w:rsidRDefault="00625F13" w:rsidP="00617136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To </w:t>
      </w:r>
      <w:r>
        <w:rPr>
          <w:b/>
          <w:color w:val="000000"/>
        </w:rPr>
        <w:t>hide</w:t>
      </w:r>
      <w:r>
        <w:rPr>
          <w:color w:val="000000"/>
        </w:rPr>
        <w:t xml:space="preserve"> the data of a class from an </w:t>
      </w:r>
      <w:r>
        <w:rPr>
          <w:b/>
          <w:color w:val="000000"/>
        </w:rPr>
        <w:t>illegal</w:t>
      </w:r>
      <w:r>
        <w:rPr>
          <w:color w:val="000000"/>
        </w:rPr>
        <w:t xml:space="preserve"> direct access, all of the attributes of the class must be </w:t>
      </w:r>
      <w:r>
        <w:rPr>
          <w:b/>
          <w:color w:val="000000"/>
        </w:rPr>
        <w:t>encapsulated</w:t>
      </w:r>
      <w:r>
        <w:rPr>
          <w:color w:val="000000"/>
        </w:rPr>
        <w:t xml:space="preserve"> and </w:t>
      </w:r>
      <w:r>
        <w:t xml:space="preserve">can only be </w:t>
      </w:r>
      <w:r>
        <w:rPr>
          <w:color w:val="000000"/>
        </w:rPr>
        <w:t xml:space="preserve">accessed using an </w:t>
      </w:r>
      <w:r>
        <w:rPr>
          <w:b/>
          <w:color w:val="000000"/>
        </w:rPr>
        <w:t>accessor</w:t>
      </w:r>
      <w:r>
        <w:rPr>
          <w:color w:val="000000"/>
        </w:rPr>
        <w:t xml:space="preserve"> and </w:t>
      </w:r>
      <w:r>
        <w:rPr>
          <w:b/>
          <w:color w:val="000000"/>
        </w:rPr>
        <w:t>mutator</w:t>
      </w:r>
      <w:r>
        <w:rPr>
          <w:color w:val="000000"/>
        </w:rPr>
        <w:t xml:space="preserve"> that may perform validation before accessing the encapsulated attribute.</w:t>
      </w:r>
    </w:p>
    <w:p w14:paraId="53EAEA9F" w14:textId="77777777" w:rsidR="00625F13" w:rsidRDefault="00625F13" w:rsidP="00617136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>Inheritance</w:t>
      </w:r>
    </w:p>
    <w:p w14:paraId="7637A8C7" w14:textId="77777777" w:rsidR="00625F13" w:rsidRDefault="00625F13" w:rsidP="00617136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All of the concrete classes</w:t>
      </w:r>
      <w:r>
        <w:rPr>
          <w:b/>
          <w:color w:val="000000"/>
        </w:rPr>
        <w:t xml:space="preserve"> must inherit all</w:t>
      </w:r>
      <w:r>
        <w:rPr>
          <w:color w:val="000000"/>
        </w:rPr>
        <w:t xml:space="preserve"> attributes and behaviors from the abstract class.</w:t>
      </w:r>
    </w:p>
    <w:p w14:paraId="5052E463" w14:textId="77777777" w:rsidR="00625F13" w:rsidRDefault="00625F13" w:rsidP="00617136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>Polymorphism</w:t>
      </w:r>
    </w:p>
    <w:p w14:paraId="17107AD1" w14:textId="77777777" w:rsidR="00625F13" w:rsidRDefault="00625F13" w:rsidP="00617136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If the concrete class has </w:t>
      </w:r>
      <w:r>
        <w:rPr>
          <w:b/>
          <w:color w:val="000000"/>
        </w:rPr>
        <w:t>a specific implementation</w:t>
      </w:r>
      <w:r>
        <w:rPr>
          <w:color w:val="000000"/>
        </w:rPr>
        <w:t xml:space="preserve"> of the inherited behavior (method) that </w:t>
      </w:r>
      <w:r>
        <w:rPr>
          <w:b/>
          <w:color w:val="000000"/>
        </w:rPr>
        <w:t>differs</w:t>
      </w:r>
      <w:r>
        <w:rPr>
          <w:color w:val="000000"/>
        </w:rPr>
        <w:t xml:space="preserve"> from the abstract class, the concrete class can </w:t>
      </w:r>
      <w:r>
        <w:rPr>
          <w:b/>
          <w:color w:val="000000"/>
        </w:rPr>
        <w:t>override</w:t>
      </w:r>
      <w:r>
        <w:rPr>
          <w:color w:val="000000"/>
        </w:rPr>
        <w:t xml:space="preserve"> or </w:t>
      </w:r>
      <w:r>
        <w:rPr>
          <w:b/>
          <w:color w:val="000000"/>
        </w:rPr>
        <w:t>overload</w:t>
      </w:r>
      <w:r>
        <w:rPr>
          <w:color w:val="000000"/>
        </w:rPr>
        <w:t xml:space="preserve"> the behavior from the abstract class.</w:t>
      </w:r>
    </w:p>
    <w:p w14:paraId="6E445706" w14:textId="77777777" w:rsidR="00625F13" w:rsidRDefault="00625F13" w:rsidP="00617136">
      <w:pPr>
        <w:spacing w:line="360" w:lineRule="auto"/>
        <w:ind w:left="720"/>
      </w:pPr>
    </w:p>
    <w:p w14:paraId="4ECB7CBC" w14:textId="77777777" w:rsidR="00625F13" w:rsidRDefault="00625F13" w:rsidP="00617136">
      <w:pPr>
        <w:spacing w:line="360" w:lineRule="auto"/>
        <w:ind w:left="720"/>
      </w:pPr>
      <w:r>
        <w:t>The following are the specifications for the program:</w:t>
      </w:r>
    </w:p>
    <w:p w14:paraId="6F7D265D" w14:textId="77777777" w:rsidR="00625F13" w:rsidRDefault="00625F13" w:rsidP="00617136">
      <w:pPr>
        <w:numPr>
          <w:ilvl w:val="0"/>
          <w:numId w:val="17"/>
        </w:numPr>
        <w:spacing w:line="360" w:lineRule="auto"/>
        <w:ind w:hanging="295"/>
      </w:pPr>
      <w:r>
        <w:rPr>
          <w:color w:val="000000"/>
        </w:rPr>
        <w:t xml:space="preserve">First, the program will </w:t>
      </w:r>
      <w:r>
        <w:rPr>
          <w:b/>
          <w:color w:val="000000"/>
        </w:rPr>
        <w:t>display main menu</w:t>
      </w:r>
      <w:r>
        <w:rPr>
          <w:color w:val="000000"/>
        </w:rPr>
        <w:t xml:space="preserve"> consists of:</w:t>
      </w:r>
    </w:p>
    <w:p w14:paraId="2F35B778" w14:textId="15779636" w:rsidR="00625F13" w:rsidRDefault="00625F13" w:rsidP="00617136">
      <w:pPr>
        <w:pStyle w:val="ListParagraph"/>
        <w:numPr>
          <w:ilvl w:val="0"/>
          <w:numId w:val="20"/>
        </w:numPr>
        <w:spacing w:line="360" w:lineRule="auto"/>
        <w:ind w:left="1440"/>
      </w:pPr>
      <w:r>
        <w:t>List of species</w:t>
      </w:r>
    </w:p>
    <w:p w14:paraId="3ACC4FD6" w14:textId="77777777" w:rsidR="00625F13" w:rsidRDefault="00625F13" w:rsidP="00617136">
      <w:pPr>
        <w:numPr>
          <w:ilvl w:val="1"/>
          <w:numId w:val="21"/>
        </w:numPr>
        <w:spacing w:line="360" w:lineRule="auto"/>
        <w:ind w:left="1800"/>
      </w:pPr>
      <w:r>
        <w:t xml:space="preserve">If there are </w:t>
      </w:r>
      <w:r>
        <w:rPr>
          <w:b/>
        </w:rPr>
        <w:t>no species on the planet</w:t>
      </w:r>
      <w:r>
        <w:t xml:space="preserve">, print an error </w:t>
      </w:r>
      <w:r>
        <w:rPr>
          <w:b/>
        </w:rPr>
        <w:t>“[!] There is no life on this planet!”</w:t>
      </w:r>
      <w:r>
        <w:t>.</w:t>
      </w:r>
    </w:p>
    <w:p w14:paraId="4B1F8508" w14:textId="77777777" w:rsidR="00625F13" w:rsidRDefault="00625F13" w:rsidP="00617136">
      <w:pPr>
        <w:numPr>
          <w:ilvl w:val="1"/>
          <w:numId w:val="21"/>
        </w:numPr>
        <w:spacing w:line="360" w:lineRule="auto"/>
        <w:ind w:left="1800"/>
      </w:pPr>
      <w:r>
        <w:t>else,</w:t>
      </w:r>
      <w:r>
        <w:rPr>
          <w:b/>
        </w:rPr>
        <w:t xml:space="preserve"> show every species </w:t>
      </w:r>
      <w:r>
        <w:t xml:space="preserve">and </w:t>
      </w:r>
      <w:r>
        <w:rPr>
          <w:b/>
        </w:rPr>
        <w:t>its details</w:t>
      </w:r>
      <w:r>
        <w:t>.</w:t>
      </w:r>
    </w:p>
    <w:p w14:paraId="133F57E7" w14:textId="77777777" w:rsidR="00625F13" w:rsidRDefault="00625F13" w:rsidP="00617136">
      <w:pPr>
        <w:numPr>
          <w:ilvl w:val="0"/>
          <w:numId w:val="22"/>
        </w:numPr>
        <w:spacing w:line="360" w:lineRule="auto"/>
        <w:ind w:left="1440"/>
      </w:pPr>
      <w:r>
        <w:t>Create New Species</w:t>
      </w:r>
    </w:p>
    <w:p w14:paraId="001C0426" w14:textId="77777777" w:rsidR="00625F13" w:rsidRDefault="00625F13" w:rsidP="00617136">
      <w:pPr>
        <w:numPr>
          <w:ilvl w:val="0"/>
          <w:numId w:val="22"/>
        </w:numPr>
        <w:spacing w:line="360" w:lineRule="auto"/>
        <w:ind w:left="1440"/>
      </w:pPr>
      <w:r>
        <w:t>Time Skip</w:t>
      </w:r>
    </w:p>
    <w:p w14:paraId="4DD7E75E" w14:textId="77777777" w:rsidR="00625F13" w:rsidRDefault="00625F13" w:rsidP="00617136">
      <w:pPr>
        <w:numPr>
          <w:ilvl w:val="0"/>
          <w:numId w:val="22"/>
        </w:numPr>
        <w:spacing w:line="360" w:lineRule="auto"/>
        <w:ind w:left="1440"/>
      </w:pPr>
      <w:r>
        <w:rPr>
          <w:color w:val="000000"/>
        </w:rPr>
        <w:t>Exit</w:t>
      </w:r>
    </w:p>
    <w:p w14:paraId="6ED3D884" w14:textId="6E29F6B0" w:rsidR="00625F13" w:rsidRDefault="00625F13" w:rsidP="00617136">
      <w:pPr>
        <w:keepNext/>
        <w:spacing w:line="360" w:lineRule="auto"/>
        <w:ind w:left="630"/>
        <w:jc w:val="center"/>
      </w:pPr>
      <w:r>
        <w:rPr>
          <w:noProof/>
        </w:rPr>
        <w:drawing>
          <wp:inline distT="0" distB="0" distL="0" distR="0" wp14:anchorId="536517D4" wp14:editId="29CE65F3">
            <wp:extent cx="6280785" cy="1374140"/>
            <wp:effectExtent l="19050" t="19050" r="2476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3741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26203C" w14:textId="77777777" w:rsidR="00625F13" w:rsidRDefault="00625F13" w:rsidP="00617136">
      <w:pPr>
        <w:spacing w:after="200"/>
        <w:ind w:left="1080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Figure 1. Menu (no species)</w:t>
      </w:r>
    </w:p>
    <w:p w14:paraId="61AF875E" w14:textId="48F3E808" w:rsidR="00625F13" w:rsidRDefault="00625F13" w:rsidP="00617136">
      <w:pPr>
        <w:spacing w:after="200"/>
        <w:ind w:left="630"/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w:lastRenderedPageBreak/>
        <w:drawing>
          <wp:inline distT="0" distB="0" distL="0" distR="0" wp14:anchorId="684FFA27" wp14:editId="5ED26830">
            <wp:extent cx="6280785" cy="1764030"/>
            <wp:effectExtent l="19050" t="19050" r="2476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7640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E91EBB" w14:textId="77777777" w:rsidR="00625F13" w:rsidRDefault="00625F13" w:rsidP="00617136">
      <w:pPr>
        <w:spacing w:after="200"/>
        <w:ind w:left="108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 2. Menu (with species)</w:t>
      </w:r>
    </w:p>
    <w:p w14:paraId="7B4CAFE4" w14:textId="77777777" w:rsidR="00625F13" w:rsidRDefault="00625F13" w:rsidP="00617136">
      <w:pPr>
        <w:spacing w:after="200"/>
        <w:ind w:left="1080"/>
        <w:jc w:val="center"/>
        <w:rPr>
          <w:i/>
          <w:sz w:val="18"/>
          <w:szCs w:val="18"/>
        </w:rPr>
      </w:pPr>
    </w:p>
    <w:p w14:paraId="4804B45D" w14:textId="45EF3405" w:rsidR="00625F13" w:rsidRDefault="00625F13" w:rsidP="00617136">
      <w:pPr>
        <w:numPr>
          <w:ilvl w:val="0"/>
          <w:numId w:val="19"/>
        </w:numPr>
        <w:spacing w:line="360" w:lineRule="auto"/>
        <w:ind w:left="1080" w:hanging="284"/>
      </w:pPr>
      <w:r>
        <w:rPr>
          <w:color w:val="000000"/>
        </w:rPr>
        <w:t xml:space="preserve">If the user chooses </w:t>
      </w:r>
      <w:r>
        <w:rPr>
          <w:b/>
          <w:color w:val="000000"/>
        </w:rPr>
        <w:t>menu 1</w:t>
      </w:r>
      <w:r>
        <w:rPr>
          <w:color w:val="000000"/>
        </w:rPr>
        <w:t xml:space="preserve"> (“</w:t>
      </w:r>
      <w:r>
        <w:rPr>
          <w:b/>
        </w:rPr>
        <w:t>Create new species</w:t>
      </w:r>
      <w:r>
        <w:rPr>
          <w:color w:val="000000"/>
        </w:rPr>
        <w:t xml:space="preserve">”), the program will </w:t>
      </w:r>
      <w:r w:rsidR="00617136">
        <w:t>prompt user to fill</w:t>
      </w:r>
      <w:r>
        <w:t xml:space="preserve"> the details, such as</w:t>
      </w:r>
      <w:r>
        <w:rPr>
          <w:color w:val="000000"/>
        </w:rPr>
        <w:t>:</w:t>
      </w:r>
    </w:p>
    <w:p w14:paraId="77883B68" w14:textId="3C3CDF35" w:rsidR="00625F13" w:rsidRDefault="00625F13" w:rsidP="00617136">
      <w:pPr>
        <w:numPr>
          <w:ilvl w:val="1"/>
          <w:numId w:val="19"/>
        </w:numPr>
        <w:spacing w:line="360" w:lineRule="auto"/>
        <w:rPr>
          <w:b/>
          <w:color w:val="000000"/>
        </w:rPr>
      </w:pPr>
      <w:r>
        <w:rPr>
          <w:b/>
        </w:rPr>
        <w:t>Input species type</w:t>
      </w:r>
      <w:r>
        <w:rPr>
          <w:color w:val="000000"/>
        </w:rPr>
        <w:t xml:space="preserve">. </w:t>
      </w:r>
      <w:r w:rsidR="00617136">
        <w:rPr>
          <w:color w:val="000000"/>
        </w:rPr>
        <w:t>Validate t</w:t>
      </w:r>
      <w:r>
        <w:rPr>
          <w:color w:val="000000"/>
        </w:rPr>
        <w:t xml:space="preserve">he </w:t>
      </w:r>
      <w:r>
        <w:t>input must be between</w:t>
      </w:r>
      <w:r>
        <w:rPr>
          <w:color w:val="000000"/>
        </w:rPr>
        <w:t xml:space="preserve"> “</w:t>
      </w:r>
      <w:r>
        <w:rPr>
          <w:b/>
        </w:rPr>
        <w:t>Animal</w:t>
      </w:r>
      <w:r>
        <w:rPr>
          <w:color w:val="000000"/>
        </w:rPr>
        <w:t>” or “</w:t>
      </w:r>
      <w:r>
        <w:rPr>
          <w:b/>
        </w:rPr>
        <w:t>Plant</w:t>
      </w:r>
      <w:r>
        <w:rPr>
          <w:color w:val="000000"/>
        </w:rPr>
        <w:t xml:space="preserve">”. </w:t>
      </w:r>
      <w:r>
        <w:rPr>
          <w:b/>
          <w:color w:val="000000"/>
        </w:rPr>
        <w:t>(case-sensitive)</w:t>
      </w:r>
    </w:p>
    <w:p w14:paraId="405C0D00" w14:textId="5F14C289" w:rsidR="00625F13" w:rsidRDefault="00625F13" w:rsidP="00617136">
      <w:pPr>
        <w:numPr>
          <w:ilvl w:val="1"/>
          <w:numId w:val="19"/>
        </w:numPr>
        <w:spacing w:line="360" w:lineRule="auto"/>
      </w:pPr>
      <w:r>
        <w:rPr>
          <w:b/>
        </w:rPr>
        <w:t>Input species name</w:t>
      </w:r>
      <w:r>
        <w:rPr>
          <w:color w:val="000000"/>
        </w:rPr>
        <w:t xml:space="preserve">. </w:t>
      </w:r>
      <w:r w:rsidR="00617136">
        <w:rPr>
          <w:color w:val="000000"/>
        </w:rPr>
        <w:t>Validate t</w:t>
      </w:r>
      <w:r>
        <w:rPr>
          <w:color w:val="000000"/>
        </w:rPr>
        <w:t xml:space="preserve">he input must be </w:t>
      </w:r>
      <w:r>
        <w:rPr>
          <w:b/>
        </w:rPr>
        <w:t>between 5 to 30 characters long. (inclusive)</w:t>
      </w:r>
    </w:p>
    <w:p w14:paraId="266B9B88" w14:textId="21AE93E9" w:rsidR="00625F13" w:rsidRDefault="00625F13" w:rsidP="00617136">
      <w:pPr>
        <w:numPr>
          <w:ilvl w:val="1"/>
          <w:numId w:val="19"/>
        </w:numPr>
        <w:spacing w:line="360" w:lineRule="auto"/>
        <w:rPr>
          <w:b/>
        </w:rPr>
      </w:pPr>
      <w:r>
        <w:rPr>
          <w:b/>
        </w:rPr>
        <w:t>Input species size</w:t>
      </w:r>
      <w:r>
        <w:t xml:space="preserve">. </w:t>
      </w:r>
      <w:r w:rsidR="00617136">
        <w:t>Validate t</w:t>
      </w:r>
      <w:r>
        <w:t>he input must be between “</w:t>
      </w:r>
      <w:r>
        <w:rPr>
          <w:b/>
        </w:rPr>
        <w:t>Teeny</w:t>
      </w:r>
      <w:r>
        <w:t>”, “</w:t>
      </w:r>
      <w:r>
        <w:rPr>
          <w:b/>
        </w:rPr>
        <w:t>Tall</w:t>
      </w:r>
      <w:r>
        <w:t>”, or “</w:t>
      </w:r>
      <w:r>
        <w:rPr>
          <w:b/>
        </w:rPr>
        <w:t>Titanic</w:t>
      </w:r>
      <w:r>
        <w:t xml:space="preserve">”. </w:t>
      </w:r>
      <w:r>
        <w:rPr>
          <w:b/>
        </w:rPr>
        <w:t>(case-sensitive)</w:t>
      </w:r>
    </w:p>
    <w:p w14:paraId="093A84C7" w14:textId="059D9336" w:rsidR="00625F13" w:rsidRDefault="00625F13" w:rsidP="00617136">
      <w:pPr>
        <w:numPr>
          <w:ilvl w:val="1"/>
          <w:numId w:val="19"/>
        </w:numPr>
        <w:spacing w:line="360" w:lineRule="auto"/>
        <w:rPr>
          <w:b/>
        </w:rPr>
      </w:pPr>
      <w:r>
        <w:rPr>
          <w:b/>
        </w:rPr>
        <w:t>Input species habitat</w:t>
      </w:r>
      <w:r>
        <w:t xml:space="preserve">. </w:t>
      </w:r>
      <w:r w:rsidR="00DC5EF9">
        <w:t>Validate t</w:t>
      </w:r>
      <w:r>
        <w:t>he input must be between “</w:t>
      </w:r>
      <w:r>
        <w:rPr>
          <w:b/>
        </w:rPr>
        <w:t>Land</w:t>
      </w:r>
      <w:r>
        <w:t>”, “</w:t>
      </w:r>
      <w:r>
        <w:rPr>
          <w:b/>
        </w:rPr>
        <w:t>Water</w:t>
      </w:r>
      <w:r>
        <w:t>”, or “</w:t>
      </w:r>
      <w:r>
        <w:rPr>
          <w:b/>
        </w:rPr>
        <w:t>Air</w:t>
      </w:r>
      <w:r>
        <w:t>”.</w:t>
      </w:r>
      <w:r>
        <w:rPr>
          <w:b/>
        </w:rPr>
        <w:t xml:space="preserve"> (case-sensitive)</w:t>
      </w:r>
    </w:p>
    <w:p w14:paraId="25048E00" w14:textId="3F87746E" w:rsidR="00625F13" w:rsidRDefault="00625F13" w:rsidP="00617136">
      <w:pPr>
        <w:numPr>
          <w:ilvl w:val="1"/>
          <w:numId w:val="19"/>
        </w:numPr>
        <w:spacing w:line="360" w:lineRule="auto"/>
        <w:rPr>
          <w:b/>
        </w:rPr>
      </w:pPr>
      <w:r>
        <w:rPr>
          <w:b/>
        </w:rPr>
        <w:t>Input species description</w:t>
      </w:r>
      <w:r>
        <w:t xml:space="preserve">. </w:t>
      </w:r>
      <w:r w:rsidR="00DC5EF9">
        <w:t>Validate t</w:t>
      </w:r>
      <w:r>
        <w:t xml:space="preserve">he input must be </w:t>
      </w:r>
      <w:r>
        <w:rPr>
          <w:b/>
        </w:rPr>
        <w:t>between 1 to 30 characters long. (inclusive)</w:t>
      </w:r>
    </w:p>
    <w:p w14:paraId="3AC86952" w14:textId="402951D7" w:rsidR="00625F13" w:rsidRDefault="00625F13" w:rsidP="00617136">
      <w:pPr>
        <w:numPr>
          <w:ilvl w:val="1"/>
          <w:numId w:val="19"/>
        </w:numPr>
        <w:spacing w:line="360" w:lineRule="auto"/>
        <w:rPr>
          <w:b/>
        </w:rPr>
      </w:pPr>
      <w:r>
        <w:rPr>
          <w:b/>
        </w:rPr>
        <w:t>Input species lifespan (Animal)</w:t>
      </w:r>
      <w:r>
        <w:t xml:space="preserve">. </w:t>
      </w:r>
      <w:r w:rsidR="00DC5EF9">
        <w:t>Validate t</w:t>
      </w:r>
      <w:r>
        <w:t xml:space="preserve">he input must be between </w:t>
      </w:r>
      <w:r>
        <w:rPr>
          <w:b/>
        </w:rPr>
        <w:t>1 to 150. (inclusive)</w:t>
      </w:r>
    </w:p>
    <w:p w14:paraId="357D4808" w14:textId="136AB401" w:rsidR="00625F13" w:rsidRDefault="00625F13" w:rsidP="00617136">
      <w:pPr>
        <w:numPr>
          <w:ilvl w:val="1"/>
          <w:numId w:val="19"/>
        </w:numPr>
        <w:spacing w:line="360" w:lineRule="auto"/>
        <w:rPr>
          <w:b/>
        </w:rPr>
      </w:pPr>
      <w:r>
        <w:rPr>
          <w:b/>
        </w:rPr>
        <w:t>Input species light dependency (Plant)</w:t>
      </w:r>
      <w:r>
        <w:t xml:space="preserve">. </w:t>
      </w:r>
      <w:r w:rsidR="00DC5EF9">
        <w:t>Validate t</w:t>
      </w:r>
      <w:r>
        <w:t>he input must be between “</w:t>
      </w:r>
      <w:r>
        <w:rPr>
          <w:b/>
        </w:rPr>
        <w:t>Yes</w:t>
      </w:r>
      <w:r>
        <w:t>”</w:t>
      </w:r>
      <w:r>
        <w:rPr>
          <w:b/>
        </w:rPr>
        <w:t xml:space="preserve"> </w:t>
      </w:r>
      <w:r>
        <w:t>or “</w:t>
      </w:r>
      <w:r>
        <w:rPr>
          <w:b/>
        </w:rPr>
        <w:t>No</w:t>
      </w:r>
      <w:r>
        <w:t>”</w:t>
      </w:r>
      <w:r>
        <w:rPr>
          <w:b/>
        </w:rPr>
        <w:t>. (case-sensitive)</w:t>
      </w:r>
    </w:p>
    <w:p w14:paraId="22411B32" w14:textId="77777777" w:rsidR="00625F13" w:rsidRDefault="00625F13" w:rsidP="00617136">
      <w:pPr>
        <w:numPr>
          <w:ilvl w:val="1"/>
          <w:numId w:val="19"/>
        </w:numPr>
        <w:spacing w:line="360" w:lineRule="auto"/>
        <w:rPr>
          <w:b/>
        </w:rPr>
      </w:pPr>
      <w:r>
        <w:rPr>
          <w:b/>
        </w:rPr>
        <w:t xml:space="preserve">Species survivability percentage. </w:t>
      </w:r>
      <w:r>
        <w:t xml:space="preserve">This detail is not stored within the class, but is calculated by the </w:t>
      </w:r>
      <w:r>
        <w:rPr>
          <w:b/>
        </w:rPr>
        <w:t>calculateSurvivability()</w:t>
      </w:r>
      <w:r>
        <w:t xml:space="preserve"> method.</w:t>
      </w:r>
    </w:p>
    <w:p w14:paraId="36BD2129" w14:textId="77777777" w:rsidR="00625F13" w:rsidRDefault="00625F13" w:rsidP="00DC5EF9">
      <w:pPr>
        <w:numPr>
          <w:ilvl w:val="2"/>
          <w:numId w:val="19"/>
        </w:numPr>
        <w:spacing w:line="360" w:lineRule="auto"/>
        <w:ind w:left="1800"/>
        <w:rPr>
          <w:b/>
        </w:rPr>
      </w:pPr>
      <w:r>
        <w:rPr>
          <w:b/>
        </w:rPr>
        <w:t>Animal</w:t>
      </w:r>
      <w:r>
        <w:t xml:space="preserve"> survivability formula is as follows:</w:t>
      </w:r>
    </w:p>
    <w:tbl>
      <w:tblPr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0"/>
      </w:tblGrid>
      <w:tr w:rsidR="00625F13" w14:paraId="7B6EA62F" w14:textId="77777777" w:rsidTr="00625F13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ED20" w14:textId="77777777" w:rsidR="00625F13" w:rsidRDefault="00625F13" w:rsidP="00617136">
            <w:pPr>
              <w:widowControl w:val="0"/>
              <w:ind w:left="1080"/>
              <w:jc w:val="center"/>
            </w:pPr>
            <w:r>
              <w:rPr>
                <w:b/>
              </w:rPr>
              <w:t xml:space="preserve">Survivability Percentage </w:t>
            </w:r>
            <w:r>
              <w:t xml:space="preserve"> = (100 / 1050) * </w:t>
            </w:r>
            <w:r>
              <w:rPr>
                <w:b/>
              </w:rPr>
              <w:t>[SizeMod]</w:t>
            </w:r>
            <w:r>
              <w:t xml:space="preserve"> * </w:t>
            </w:r>
            <w:r>
              <w:rPr>
                <w:b/>
              </w:rPr>
              <w:t>Lifespan</w:t>
            </w:r>
          </w:p>
        </w:tc>
      </w:tr>
    </w:tbl>
    <w:p w14:paraId="5EEA56CD" w14:textId="77777777" w:rsidR="00625F13" w:rsidRDefault="00625F13" w:rsidP="00DC5EF9">
      <w:pPr>
        <w:numPr>
          <w:ilvl w:val="2"/>
          <w:numId w:val="19"/>
        </w:numPr>
        <w:spacing w:line="360" w:lineRule="auto"/>
        <w:ind w:left="1800"/>
        <w:rPr>
          <w:b/>
        </w:rPr>
      </w:pPr>
      <w:r>
        <w:rPr>
          <w:b/>
        </w:rPr>
        <w:t>Plant</w:t>
      </w:r>
      <w:r>
        <w:t xml:space="preserve"> survivability formula is as follows:</w:t>
      </w:r>
    </w:p>
    <w:tbl>
      <w:tblPr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0"/>
      </w:tblGrid>
      <w:tr w:rsidR="00625F13" w14:paraId="27A929F9" w14:textId="77777777" w:rsidTr="00625F13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0EEE1" w14:textId="77777777" w:rsidR="00625F13" w:rsidRDefault="00625F13" w:rsidP="00617136">
            <w:pPr>
              <w:widowControl w:val="0"/>
              <w:ind w:left="1080"/>
              <w:jc w:val="center"/>
              <w:rPr>
                <w:b/>
              </w:rPr>
            </w:pPr>
            <w:r>
              <w:rPr>
                <w:b/>
              </w:rPr>
              <w:t xml:space="preserve">Survivability Percentage </w:t>
            </w:r>
            <w:r>
              <w:t xml:space="preserve"> = (100 / 28) * </w:t>
            </w:r>
            <w:r>
              <w:rPr>
                <w:b/>
              </w:rPr>
              <w:t>[SizeMod]</w:t>
            </w:r>
            <w:r>
              <w:t xml:space="preserve"> * </w:t>
            </w:r>
            <w:r>
              <w:rPr>
                <w:b/>
              </w:rPr>
              <w:t>[LightMod]</w:t>
            </w:r>
          </w:p>
        </w:tc>
      </w:tr>
    </w:tbl>
    <w:p w14:paraId="1FBBEF14" w14:textId="77777777" w:rsidR="00625F13" w:rsidRDefault="00625F13" w:rsidP="00617136">
      <w:pPr>
        <w:spacing w:line="360" w:lineRule="auto"/>
        <w:ind w:left="1080"/>
      </w:pPr>
    </w:p>
    <w:p w14:paraId="07CF9FE5" w14:textId="77777777" w:rsidR="00625F13" w:rsidRDefault="00625F13" w:rsidP="00DC5EF9">
      <w:pPr>
        <w:spacing w:line="360" w:lineRule="auto"/>
        <w:ind w:left="1440"/>
      </w:pPr>
      <w:r>
        <w:lastRenderedPageBreak/>
        <w:t>Where:</w:t>
      </w:r>
    </w:p>
    <w:tbl>
      <w:tblPr>
        <w:tblW w:w="8624" w:type="dxa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2"/>
        <w:gridCol w:w="4312"/>
      </w:tblGrid>
      <w:tr w:rsidR="00625F13" w14:paraId="405A9F14" w14:textId="77777777" w:rsidTr="00DC5EF9">
        <w:trPr>
          <w:trHeight w:val="27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CE90" w14:textId="77777777" w:rsidR="00625F13" w:rsidRDefault="00625F13" w:rsidP="00DC5EF9">
            <w:pPr>
              <w:widowControl w:val="0"/>
              <w:ind w:left="-15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30E6" w14:textId="77777777" w:rsidR="00625F13" w:rsidRDefault="00625F13" w:rsidP="00DC5EF9">
            <w:pPr>
              <w:widowControl w:val="0"/>
              <w:ind w:left="-15"/>
              <w:jc w:val="center"/>
              <w:rPr>
                <w:b/>
              </w:rPr>
            </w:pPr>
            <w:r>
              <w:rPr>
                <w:b/>
              </w:rPr>
              <w:t>SizeMod</w:t>
            </w:r>
          </w:p>
        </w:tc>
      </w:tr>
      <w:tr w:rsidR="00625F13" w14:paraId="3E33E627" w14:textId="77777777" w:rsidTr="00DC5EF9">
        <w:trPr>
          <w:trHeight w:val="27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58C98" w14:textId="77777777" w:rsidR="00625F13" w:rsidRDefault="00625F13" w:rsidP="00DC5EF9">
            <w:pPr>
              <w:widowControl w:val="0"/>
              <w:ind w:left="-15"/>
              <w:jc w:val="center"/>
            </w:pPr>
            <w:r>
              <w:t>“Teeny”</w:t>
            </w:r>
          </w:p>
        </w:tc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9B41" w14:textId="77777777" w:rsidR="00625F13" w:rsidRDefault="00625F13" w:rsidP="00DC5EF9">
            <w:pPr>
              <w:widowControl w:val="0"/>
              <w:ind w:left="-15"/>
              <w:jc w:val="center"/>
            </w:pPr>
            <w:r>
              <w:t>7</w:t>
            </w:r>
          </w:p>
        </w:tc>
      </w:tr>
      <w:tr w:rsidR="00625F13" w14:paraId="6DA61B0D" w14:textId="77777777" w:rsidTr="00DC5EF9">
        <w:trPr>
          <w:trHeight w:val="27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14254" w14:textId="77777777" w:rsidR="00625F13" w:rsidRDefault="00625F13" w:rsidP="00DC5EF9">
            <w:pPr>
              <w:widowControl w:val="0"/>
              <w:ind w:left="-15"/>
              <w:jc w:val="center"/>
            </w:pPr>
            <w:r>
              <w:t>“Tall”</w:t>
            </w:r>
          </w:p>
        </w:tc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A7A63" w14:textId="77777777" w:rsidR="00625F13" w:rsidRDefault="00625F13" w:rsidP="00DC5EF9">
            <w:pPr>
              <w:widowControl w:val="0"/>
              <w:ind w:left="-15"/>
              <w:jc w:val="center"/>
            </w:pPr>
            <w:r>
              <w:t>4</w:t>
            </w:r>
          </w:p>
        </w:tc>
      </w:tr>
      <w:tr w:rsidR="00625F13" w14:paraId="2816A8D4" w14:textId="77777777" w:rsidTr="00DC5EF9">
        <w:trPr>
          <w:trHeight w:val="293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8C1ED" w14:textId="77777777" w:rsidR="00625F13" w:rsidRDefault="00625F13" w:rsidP="00DC5EF9">
            <w:pPr>
              <w:widowControl w:val="0"/>
              <w:ind w:left="-15"/>
              <w:jc w:val="center"/>
            </w:pPr>
            <w:r>
              <w:t>“Titanic”</w:t>
            </w:r>
          </w:p>
        </w:tc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72D9" w14:textId="77777777" w:rsidR="00625F13" w:rsidRDefault="00625F13" w:rsidP="00DC5EF9">
            <w:pPr>
              <w:widowControl w:val="0"/>
              <w:ind w:left="-15"/>
              <w:jc w:val="center"/>
            </w:pPr>
            <w:r>
              <w:t>1</w:t>
            </w:r>
          </w:p>
        </w:tc>
      </w:tr>
    </w:tbl>
    <w:p w14:paraId="08579720" w14:textId="77777777" w:rsidR="00625F13" w:rsidRDefault="00625F13" w:rsidP="00617136">
      <w:pPr>
        <w:spacing w:line="360" w:lineRule="auto"/>
        <w:ind w:left="1080"/>
      </w:pPr>
    </w:p>
    <w:tbl>
      <w:tblPr>
        <w:tblW w:w="8684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2"/>
        <w:gridCol w:w="4342"/>
      </w:tblGrid>
      <w:tr w:rsidR="00625F13" w14:paraId="1025CB4D" w14:textId="77777777" w:rsidTr="00DC5EF9">
        <w:trPr>
          <w:trHeight w:val="272"/>
        </w:trPr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4C64" w14:textId="77777777" w:rsidR="00625F13" w:rsidRDefault="00625F13" w:rsidP="00DC5EF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Light Dependency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860C8" w14:textId="77777777" w:rsidR="00625F13" w:rsidRDefault="00625F13" w:rsidP="00DC5EF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LightMod</w:t>
            </w:r>
          </w:p>
        </w:tc>
      </w:tr>
      <w:tr w:rsidR="00625F13" w14:paraId="70B5A332" w14:textId="77777777" w:rsidTr="00DC5EF9">
        <w:trPr>
          <w:trHeight w:val="272"/>
        </w:trPr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F901" w14:textId="77777777" w:rsidR="00625F13" w:rsidRDefault="00625F13" w:rsidP="00DC5EF9">
            <w:pPr>
              <w:widowControl w:val="0"/>
              <w:jc w:val="center"/>
            </w:pPr>
            <w:r>
              <w:t>“Yes”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5F67" w14:textId="77777777" w:rsidR="00625F13" w:rsidRDefault="00625F13" w:rsidP="00DC5EF9">
            <w:pPr>
              <w:widowControl w:val="0"/>
              <w:jc w:val="center"/>
            </w:pPr>
            <w:r>
              <w:t>1</w:t>
            </w:r>
          </w:p>
        </w:tc>
      </w:tr>
      <w:tr w:rsidR="00625F13" w14:paraId="745DD984" w14:textId="77777777" w:rsidTr="00DC5EF9">
        <w:trPr>
          <w:trHeight w:val="287"/>
        </w:trPr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9886" w14:textId="77777777" w:rsidR="00625F13" w:rsidRDefault="00625F13" w:rsidP="00DC5EF9">
            <w:pPr>
              <w:widowControl w:val="0"/>
              <w:jc w:val="center"/>
            </w:pPr>
            <w:r>
              <w:t>“No”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1FAC3" w14:textId="77777777" w:rsidR="00625F13" w:rsidRDefault="00625F13" w:rsidP="00DC5EF9">
            <w:pPr>
              <w:widowControl w:val="0"/>
              <w:jc w:val="center"/>
            </w:pPr>
            <w:r>
              <w:t>4</w:t>
            </w:r>
          </w:p>
        </w:tc>
      </w:tr>
    </w:tbl>
    <w:p w14:paraId="4F6E8328" w14:textId="77777777" w:rsidR="00625F13" w:rsidRDefault="00625F13" w:rsidP="00617136">
      <w:pPr>
        <w:spacing w:line="360" w:lineRule="auto"/>
        <w:ind w:left="1080"/>
      </w:pPr>
    </w:p>
    <w:p w14:paraId="5DAA6614" w14:textId="77777777" w:rsidR="00625F13" w:rsidRDefault="00625F13" w:rsidP="00DC5EF9">
      <w:pPr>
        <w:numPr>
          <w:ilvl w:val="1"/>
          <w:numId w:val="19"/>
        </w:numPr>
        <w:spacing w:line="360" w:lineRule="auto"/>
      </w:pPr>
      <w:r>
        <w:t>After that, t</w:t>
      </w:r>
      <w:r>
        <w:rPr>
          <w:color w:val="000000"/>
        </w:rPr>
        <w:t xml:space="preserve">he program will </w:t>
      </w:r>
      <w:r>
        <w:rPr>
          <w:b/>
          <w:color w:val="000000"/>
        </w:rPr>
        <w:t>insert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the details of the </w:t>
      </w:r>
      <w:r>
        <w:rPr>
          <w:b/>
        </w:rPr>
        <w:t xml:space="preserve">species </w:t>
      </w:r>
      <w:r>
        <w:t>and</w:t>
      </w:r>
      <w:r>
        <w:rPr>
          <w:color w:val="000000"/>
        </w:rPr>
        <w:t xml:space="preserve"> </w:t>
      </w:r>
      <w:r>
        <w:rPr>
          <w:b/>
          <w:color w:val="000000"/>
        </w:rPr>
        <w:t>show</w:t>
      </w:r>
      <w:r>
        <w:rPr>
          <w:color w:val="000000"/>
        </w:rPr>
        <w:t xml:space="preserve"> a </w:t>
      </w:r>
      <w:r>
        <w:rPr>
          <w:b/>
          <w:color w:val="000000"/>
        </w:rPr>
        <w:t>success message</w:t>
      </w:r>
      <w:r>
        <w:rPr>
          <w:color w:val="000000"/>
        </w:rPr>
        <w:t xml:space="preserve">, and </w:t>
      </w:r>
      <w:r>
        <w:rPr>
          <w:b/>
          <w:color w:val="000000"/>
        </w:rPr>
        <w:t>return to the main men</w:t>
      </w:r>
      <w:r>
        <w:rPr>
          <w:b/>
        </w:rPr>
        <w:t>u</w:t>
      </w:r>
    </w:p>
    <w:p w14:paraId="6D1AF138" w14:textId="75946C2F" w:rsidR="00625F13" w:rsidRDefault="00625F13" w:rsidP="00DC5EF9">
      <w:pPr>
        <w:spacing w:line="360" w:lineRule="auto"/>
        <w:ind w:left="450"/>
        <w:jc w:val="center"/>
      </w:pPr>
      <w:r>
        <w:rPr>
          <w:noProof/>
        </w:rPr>
        <w:drawing>
          <wp:inline distT="0" distB="0" distL="0" distR="0" wp14:anchorId="5F3C97B6" wp14:editId="44546ADD">
            <wp:extent cx="6280785" cy="1468755"/>
            <wp:effectExtent l="19050" t="19050" r="2476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4687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A4D706" w14:textId="77777777" w:rsidR="00625F13" w:rsidRDefault="00625F13" w:rsidP="00617136">
      <w:pPr>
        <w:spacing w:after="200"/>
        <w:ind w:left="1080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Figure </w:t>
      </w:r>
      <w:r>
        <w:rPr>
          <w:i/>
          <w:sz w:val="18"/>
          <w:szCs w:val="18"/>
        </w:rPr>
        <w:t>3</w:t>
      </w:r>
      <w:r>
        <w:rPr>
          <w:i/>
          <w:color w:val="000000"/>
          <w:sz w:val="18"/>
          <w:szCs w:val="18"/>
        </w:rPr>
        <w:t xml:space="preserve">. Add </w:t>
      </w:r>
      <w:r>
        <w:rPr>
          <w:i/>
          <w:sz w:val="18"/>
          <w:szCs w:val="18"/>
        </w:rPr>
        <w:t>Species</w:t>
      </w:r>
    </w:p>
    <w:p w14:paraId="46EA34E8" w14:textId="77777777" w:rsidR="00625F13" w:rsidRDefault="00625F13" w:rsidP="00617136">
      <w:pPr>
        <w:spacing w:line="360" w:lineRule="auto"/>
        <w:ind w:left="1080"/>
      </w:pPr>
    </w:p>
    <w:p w14:paraId="21FC8D5D" w14:textId="77777777" w:rsidR="00625F13" w:rsidRDefault="00625F13" w:rsidP="00617136">
      <w:pPr>
        <w:numPr>
          <w:ilvl w:val="0"/>
          <w:numId w:val="19"/>
        </w:numPr>
        <w:spacing w:line="360" w:lineRule="auto"/>
        <w:ind w:left="1080" w:hanging="284"/>
      </w:pPr>
      <w:r>
        <w:rPr>
          <w:color w:val="000000"/>
        </w:rPr>
        <w:t xml:space="preserve">If the user chooses </w:t>
      </w:r>
      <w:r>
        <w:rPr>
          <w:b/>
          <w:color w:val="000000"/>
        </w:rPr>
        <w:t>menu 2</w:t>
      </w:r>
      <w:r>
        <w:rPr>
          <w:color w:val="000000"/>
        </w:rPr>
        <w:t xml:space="preserve"> (“</w:t>
      </w:r>
      <w:r>
        <w:rPr>
          <w:b/>
        </w:rPr>
        <w:t>Time Skip</w:t>
      </w:r>
      <w:r>
        <w:rPr>
          <w:color w:val="000000"/>
        </w:rPr>
        <w:t xml:space="preserve">”): </w:t>
      </w:r>
    </w:p>
    <w:p w14:paraId="70C7DD88" w14:textId="77777777" w:rsidR="00625F13" w:rsidRDefault="00625F13" w:rsidP="00DC5EF9">
      <w:pPr>
        <w:numPr>
          <w:ilvl w:val="1"/>
          <w:numId w:val="19"/>
        </w:numPr>
        <w:spacing w:line="360" w:lineRule="auto"/>
      </w:pPr>
      <w:r>
        <w:rPr>
          <w:color w:val="000000"/>
        </w:rPr>
        <w:t xml:space="preserve">If there </w:t>
      </w:r>
      <w:r>
        <w:t>are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no </w:t>
      </w:r>
      <w:r>
        <w:rPr>
          <w:b/>
        </w:rPr>
        <w:t>species on the planet</w:t>
      </w:r>
      <w:r>
        <w:rPr>
          <w:color w:val="000000"/>
        </w:rPr>
        <w:t xml:space="preserve">, the program will show an </w:t>
      </w:r>
      <w:r>
        <w:rPr>
          <w:b/>
          <w:color w:val="000000"/>
        </w:rPr>
        <w:t>“</w:t>
      </w:r>
      <w:r>
        <w:rPr>
          <w:b/>
        </w:rPr>
        <w:t>[i] Nothing changed...</w:t>
      </w:r>
      <w:r>
        <w:rPr>
          <w:b/>
          <w:color w:val="000000"/>
        </w:rPr>
        <w:t>” message</w:t>
      </w:r>
      <w:r>
        <w:rPr>
          <w:color w:val="000000"/>
        </w:rPr>
        <w:t xml:space="preserve"> and </w:t>
      </w:r>
      <w:r>
        <w:rPr>
          <w:b/>
          <w:color w:val="000000"/>
        </w:rPr>
        <w:t>return to the main menu</w:t>
      </w:r>
      <w:r>
        <w:rPr>
          <w:color w:val="000000"/>
        </w:rPr>
        <w:t>.</w:t>
      </w:r>
    </w:p>
    <w:p w14:paraId="3E8AA5D0" w14:textId="6F41B9C9" w:rsidR="00625F13" w:rsidRDefault="00625F13" w:rsidP="00DC5EF9">
      <w:pPr>
        <w:spacing w:line="360" w:lineRule="auto"/>
        <w:ind w:left="450"/>
        <w:jc w:val="center"/>
      </w:pPr>
      <w:r>
        <w:rPr>
          <w:noProof/>
        </w:rPr>
        <w:drawing>
          <wp:inline distT="0" distB="0" distL="0" distR="0" wp14:anchorId="32951063" wp14:editId="66413957">
            <wp:extent cx="6280785" cy="396875"/>
            <wp:effectExtent l="19050" t="19050" r="2476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2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9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7FCB2" w14:textId="77777777" w:rsidR="00625F13" w:rsidRDefault="00625F13" w:rsidP="00617136">
      <w:pPr>
        <w:spacing w:after="200"/>
        <w:ind w:left="1080"/>
        <w:jc w:val="center"/>
        <w:rPr>
          <w:color w:val="000000"/>
        </w:rPr>
      </w:pPr>
      <w:r>
        <w:rPr>
          <w:i/>
          <w:sz w:val="18"/>
          <w:szCs w:val="18"/>
        </w:rPr>
        <w:t>Figure 4. Time skip (no species)</w:t>
      </w:r>
    </w:p>
    <w:p w14:paraId="1576143B" w14:textId="77777777" w:rsidR="00625F13" w:rsidRDefault="00625F13" w:rsidP="00CD2653">
      <w:pPr>
        <w:numPr>
          <w:ilvl w:val="1"/>
          <w:numId w:val="19"/>
        </w:numPr>
        <w:spacing w:line="360" w:lineRule="auto"/>
      </w:pPr>
      <w:r>
        <w:rPr>
          <w:b/>
          <w:color w:val="000000"/>
        </w:rPr>
        <w:t>Otherwise</w:t>
      </w:r>
      <w:r>
        <w:rPr>
          <w:color w:val="000000"/>
        </w:rPr>
        <w:t xml:space="preserve">, the program will </w:t>
      </w:r>
      <w:r>
        <w:rPr>
          <w:b/>
        </w:rPr>
        <w:t xml:space="preserve">evolve every animal </w:t>
      </w:r>
      <w:r>
        <w:t xml:space="preserve">and </w:t>
      </w:r>
      <w:r>
        <w:rPr>
          <w:b/>
        </w:rPr>
        <w:t>grow every plant</w:t>
      </w:r>
      <w:r>
        <w:t xml:space="preserve"> on the planet, like so:</w:t>
      </w:r>
    </w:p>
    <w:p w14:paraId="6DF2CD8F" w14:textId="77777777" w:rsidR="00625F13" w:rsidRDefault="00625F13" w:rsidP="00CD2653">
      <w:pPr>
        <w:numPr>
          <w:ilvl w:val="2"/>
          <w:numId w:val="19"/>
        </w:numPr>
        <w:spacing w:line="360" w:lineRule="auto"/>
        <w:ind w:left="1800"/>
        <w:rPr>
          <w:b/>
        </w:rPr>
      </w:pPr>
      <w:r>
        <w:rPr>
          <w:b/>
        </w:rPr>
        <w:t xml:space="preserve">Animals evolve </w:t>
      </w:r>
      <w:r>
        <w:t xml:space="preserve">by </w:t>
      </w:r>
      <w:r>
        <w:rPr>
          <w:b/>
        </w:rPr>
        <w:t>adding their lifespans by 10</w:t>
      </w:r>
      <w:r>
        <w:t>. Print their new lifespan.</w:t>
      </w:r>
    </w:p>
    <w:p w14:paraId="16C4D4A6" w14:textId="77777777" w:rsidR="00625F13" w:rsidRDefault="00625F13" w:rsidP="00CD2653">
      <w:pPr>
        <w:numPr>
          <w:ilvl w:val="2"/>
          <w:numId w:val="19"/>
        </w:numPr>
        <w:spacing w:line="360" w:lineRule="auto"/>
        <w:ind w:left="1800"/>
        <w:rPr>
          <w:b/>
        </w:rPr>
      </w:pPr>
      <w:r>
        <w:rPr>
          <w:b/>
        </w:rPr>
        <w:t xml:space="preserve">Plants grow </w:t>
      </w:r>
      <w:r>
        <w:t xml:space="preserve">by </w:t>
      </w:r>
      <w:r>
        <w:rPr>
          <w:b/>
        </w:rPr>
        <w:t>increasing their size</w:t>
      </w:r>
      <w:r>
        <w:t>, from Teeny to Tall, and from Tall to Titanic. Print their new size.</w:t>
      </w:r>
    </w:p>
    <w:p w14:paraId="181E94C9" w14:textId="42D3C169" w:rsidR="00625F13" w:rsidRDefault="00625F13" w:rsidP="00CD2653">
      <w:pPr>
        <w:keepNext/>
        <w:spacing w:line="360" w:lineRule="auto"/>
        <w:ind w:left="54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BA275B1" wp14:editId="6B47F6CB">
            <wp:extent cx="6280785" cy="848360"/>
            <wp:effectExtent l="19050" t="19050" r="2476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0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8483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3EAA80" w14:textId="77777777" w:rsidR="00625F13" w:rsidRDefault="00625F13" w:rsidP="00617136">
      <w:pPr>
        <w:spacing w:after="200"/>
        <w:ind w:left="1080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Figure </w:t>
      </w:r>
      <w:r>
        <w:rPr>
          <w:i/>
          <w:sz w:val="18"/>
          <w:szCs w:val="18"/>
        </w:rPr>
        <w:t>5</w:t>
      </w:r>
      <w:r>
        <w:rPr>
          <w:i/>
          <w:color w:val="000000"/>
          <w:sz w:val="18"/>
          <w:szCs w:val="18"/>
        </w:rPr>
        <w:t xml:space="preserve">. </w:t>
      </w:r>
      <w:r>
        <w:rPr>
          <w:i/>
          <w:sz w:val="18"/>
          <w:szCs w:val="18"/>
        </w:rPr>
        <w:t>Time Skip</w:t>
      </w:r>
    </w:p>
    <w:p w14:paraId="471FD547" w14:textId="68FAF09E" w:rsidR="00625F13" w:rsidRDefault="00625F13" w:rsidP="00CD2653">
      <w:pPr>
        <w:spacing w:line="360" w:lineRule="auto"/>
        <w:ind w:left="540"/>
        <w:jc w:val="center"/>
      </w:pPr>
      <w:r>
        <w:rPr>
          <w:noProof/>
        </w:rPr>
        <w:drawing>
          <wp:inline distT="0" distB="0" distL="0" distR="0" wp14:anchorId="4289C4F8" wp14:editId="7C65D074">
            <wp:extent cx="6280785" cy="1890395"/>
            <wp:effectExtent l="19050" t="19050" r="2476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8903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45EA66" w14:textId="77777777" w:rsidR="00625F13" w:rsidRDefault="00625F13" w:rsidP="00617136">
      <w:pPr>
        <w:spacing w:after="200"/>
        <w:ind w:left="108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 6. Species after time skip</w:t>
      </w:r>
    </w:p>
    <w:p w14:paraId="343E0A38" w14:textId="77777777" w:rsidR="00625F13" w:rsidRDefault="00625F13" w:rsidP="00617136">
      <w:pPr>
        <w:spacing w:after="200"/>
        <w:ind w:left="1080"/>
        <w:jc w:val="center"/>
        <w:rPr>
          <w:i/>
          <w:sz w:val="18"/>
          <w:szCs w:val="18"/>
        </w:rPr>
      </w:pPr>
    </w:p>
    <w:p w14:paraId="4B1AE4E7" w14:textId="77777777" w:rsidR="00625F13" w:rsidRDefault="00625F13" w:rsidP="00617136">
      <w:pPr>
        <w:numPr>
          <w:ilvl w:val="0"/>
          <w:numId w:val="19"/>
        </w:numPr>
        <w:spacing w:line="360" w:lineRule="auto"/>
        <w:ind w:left="1080" w:hanging="284"/>
      </w:pPr>
      <w:r>
        <w:rPr>
          <w:color w:val="000000"/>
        </w:rPr>
        <w:t xml:space="preserve">If the user chooses </w:t>
      </w:r>
      <w:r>
        <w:rPr>
          <w:b/>
          <w:color w:val="000000"/>
        </w:rPr>
        <w:t xml:space="preserve">menu </w:t>
      </w:r>
      <w:r>
        <w:rPr>
          <w:b/>
        </w:rPr>
        <w:t>3</w:t>
      </w:r>
      <w:r>
        <w:rPr>
          <w:b/>
          <w:color w:val="000000"/>
        </w:rPr>
        <w:t xml:space="preserve"> </w:t>
      </w:r>
      <w:r>
        <w:rPr>
          <w:color w:val="000000"/>
        </w:rPr>
        <w:t>(“</w:t>
      </w:r>
      <w:r>
        <w:rPr>
          <w:b/>
          <w:color w:val="000000"/>
        </w:rPr>
        <w:t>Exit</w:t>
      </w:r>
      <w:r>
        <w:rPr>
          <w:color w:val="000000"/>
        </w:rPr>
        <w:t xml:space="preserve">”), the program will </w:t>
      </w:r>
      <w:r>
        <w:rPr>
          <w:b/>
          <w:color w:val="000000"/>
        </w:rPr>
        <w:t>exit</w:t>
      </w:r>
      <w:r>
        <w:rPr>
          <w:color w:val="000000"/>
        </w:rPr>
        <w:t>.</w:t>
      </w:r>
    </w:p>
    <w:p w14:paraId="16D13FD1" w14:textId="6FA3EC4C" w:rsidR="00BC6DE8" w:rsidRPr="00A32343" w:rsidRDefault="00BC6DE8" w:rsidP="00617136">
      <w:pPr>
        <w:ind w:left="1080"/>
      </w:pPr>
    </w:p>
    <w:sectPr w:rsidR="00BC6DE8" w:rsidRPr="00A32343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1AA2" w14:textId="77777777" w:rsidR="001B7109" w:rsidRDefault="001B7109" w:rsidP="00273E4A">
      <w:r>
        <w:separator/>
      </w:r>
    </w:p>
  </w:endnote>
  <w:endnote w:type="continuationSeparator" w:id="0">
    <w:p w14:paraId="34B21E80" w14:textId="77777777" w:rsidR="001B7109" w:rsidRDefault="001B710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525E" w14:textId="77777777" w:rsidR="001B7109" w:rsidRDefault="001B7109" w:rsidP="00273E4A">
      <w:r>
        <w:separator/>
      </w:r>
    </w:p>
  </w:footnote>
  <w:footnote w:type="continuationSeparator" w:id="0">
    <w:p w14:paraId="0439E323" w14:textId="77777777" w:rsidR="001B7109" w:rsidRDefault="001B710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6E10F4B" w:rsidR="005D0782" w:rsidRPr="008107EA" w:rsidRDefault="008107E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3EFE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B767A"/>
    <w:multiLevelType w:val="multilevel"/>
    <w:tmpl w:val="F1BC4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365B"/>
    <w:multiLevelType w:val="hybridMultilevel"/>
    <w:tmpl w:val="0D887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27FD2"/>
    <w:multiLevelType w:val="multilevel"/>
    <w:tmpl w:val="E5FA4D0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586204"/>
    <w:multiLevelType w:val="hybridMultilevel"/>
    <w:tmpl w:val="F5A417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6E4B69"/>
    <w:multiLevelType w:val="multilevel"/>
    <w:tmpl w:val="839C56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14BD2"/>
    <w:multiLevelType w:val="multilevel"/>
    <w:tmpl w:val="E138E1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E2C"/>
    <w:multiLevelType w:val="multilevel"/>
    <w:tmpl w:val="32925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F4A1D"/>
    <w:multiLevelType w:val="multilevel"/>
    <w:tmpl w:val="02BC3D78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EC7650"/>
    <w:multiLevelType w:val="multilevel"/>
    <w:tmpl w:val="41FCD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55A6C"/>
    <w:multiLevelType w:val="multilevel"/>
    <w:tmpl w:val="3FA27712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14"/>
  </w:num>
  <w:num w:numId="7">
    <w:abstractNumId w:val="18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5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4D1D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B7109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11BC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5A29"/>
    <w:rsid w:val="00494E4C"/>
    <w:rsid w:val="004A6F1F"/>
    <w:rsid w:val="004B47B5"/>
    <w:rsid w:val="004B6AFE"/>
    <w:rsid w:val="004C0F0C"/>
    <w:rsid w:val="004D176C"/>
    <w:rsid w:val="004E7352"/>
    <w:rsid w:val="00503DE8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7136"/>
    <w:rsid w:val="00625F13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D3637"/>
    <w:rsid w:val="007E0EE7"/>
    <w:rsid w:val="00810737"/>
    <w:rsid w:val="008107EA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2653"/>
    <w:rsid w:val="00CD64BC"/>
    <w:rsid w:val="00CF11B0"/>
    <w:rsid w:val="00D15EAB"/>
    <w:rsid w:val="00D22C95"/>
    <w:rsid w:val="00D30822"/>
    <w:rsid w:val="00D3685C"/>
    <w:rsid w:val="00D37E0D"/>
    <w:rsid w:val="00D47C75"/>
    <w:rsid w:val="00D53F98"/>
    <w:rsid w:val="00D60A6D"/>
    <w:rsid w:val="00D67DFC"/>
    <w:rsid w:val="00D95848"/>
    <w:rsid w:val="00DA4A85"/>
    <w:rsid w:val="00DB0A75"/>
    <w:rsid w:val="00DC4B9D"/>
    <w:rsid w:val="00DC5EF9"/>
    <w:rsid w:val="00DC700A"/>
    <w:rsid w:val="00DE2FA6"/>
    <w:rsid w:val="00DF2179"/>
    <w:rsid w:val="00DF224B"/>
    <w:rsid w:val="00DF718C"/>
    <w:rsid w:val="00E03190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37F55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82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18</cp:revision>
  <dcterms:created xsi:type="dcterms:W3CDTF">2017-10-20T05:51:00Z</dcterms:created>
  <dcterms:modified xsi:type="dcterms:W3CDTF">2021-09-14T08:53:00Z</dcterms:modified>
</cp:coreProperties>
</file>